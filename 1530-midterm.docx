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9FF708" w14:textId="10CA7AF3" w:rsidR="00A267D5" w:rsidRDefault="004860F7">
      <w:pPr>
        <w:pStyle w:val="Title"/>
      </w:pPr>
      <w:r>
        <w:t>1530</w:t>
      </w:r>
      <w:r w:rsidR="0035288D">
        <w:t xml:space="preserve">: </w:t>
      </w:r>
      <w:r>
        <w:t>Data Mining</w:t>
      </w:r>
    </w:p>
    <w:p w14:paraId="3CD4C055" w14:textId="49079AF9" w:rsidR="0035288D" w:rsidRDefault="0087343B">
      <w:pPr>
        <w:pStyle w:val="Title"/>
      </w:pPr>
      <w:r>
        <w:t xml:space="preserve">Midterm </w:t>
      </w:r>
      <w:r w:rsidR="004860F7">
        <w:t>Fall</w:t>
      </w:r>
      <w:r>
        <w:t xml:space="preserve"> </w:t>
      </w:r>
      <w:r w:rsidR="004860F7">
        <w:t>2020</w:t>
      </w:r>
    </w:p>
    <w:tbl>
      <w:tblPr>
        <w:tblW w:w="5000" w:type="pct"/>
        <w:tblLayout w:type="fixed"/>
        <w:tblCellMar>
          <w:top w:w="115" w:type="dxa"/>
          <w:left w:w="0" w:type="dxa"/>
          <w:right w:w="0" w:type="dxa"/>
        </w:tblCellMar>
        <w:tblLook w:val="0000" w:firstRow="0" w:lastRow="0" w:firstColumn="0" w:lastColumn="0" w:noHBand="0" w:noVBand="0"/>
        <w:tblDescription w:val="Layout table"/>
      </w:tblPr>
      <w:tblGrid>
        <w:gridCol w:w="1256"/>
        <w:gridCol w:w="2974"/>
        <w:gridCol w:w="450"/>
        <w:gridCol w:w="1046"/>
        <w:gridCol w:w="3634"/>
      </w:tblGrid>
      <w:tr w:rsidR="00A267D5" w14:paraId="32BCA6E3" w14:textId="77777777" w:rsidTr="00BE566F">
        <w:tc>
          <w:tcPr>
            <w:tcW w:w="1256" w:type="dxa"/>
            <w:vAlign w:val="bottom"/>
          </w:tcPr>
          <w:p w14:paraId="48E33FDD" w14:textId="77777777" w:rsidR="00A267D5" w:rsidRDefault="001C6BA1">
            <w:sdt>
              <w:sdtPr>
                <w:id w:val="653260406"/>
                <w:placeholder>
                  <w:docPart w:val="172A7E550D0B004C903549AC081876FA"/>
                </w:placeholder>
                <w:temporary/>
                <w:showingPlcHdr/>
                <w15:appearance w15:val="hidden"/>
              </w:sdtPr>
              <w:sdtEndPr/>
              <w:sdtContent>
                <w:r w:rsidR="005D3159">
                  <w:t>Instructor</w:t>
                </w:r>
              </w:sdtContent>
            </w:sdt>
            <w:r w:rsidR="005D3159">
              <w:t>:</w:t>
            </w:r>
          </w:p>
        </w:tc>
        <w:tc>
          <w:tcPr>
            <w:tcW w:w="2974" w:type="dxa"/>
            <w:vAlign w:val="bottom"/>
          </w:tcPr>
          <w:p w14:paraId="5115E9F6" w14:textId="77777777" w:rsidR="00A267D5" w:rsidRDefault="0035288D" w:rsidP="0035288D">
            <w:r>
              <w:t xml:space="preserve">Konstantinos </w:t>
            </w:r>
            <w:proofErr w:type="spellStart"/>
            <w:r>
              <w:t>Pelechrinis</w:t>
            </w:r>
            <w:proofErr w:type="spellEnd"/>
          </w:p>
        </w:tc>
        <w:tc>
          <w:tcPr>
            <w:tcW w:w="450" w:type="dxa"/>
            <w:vAlign w:val="bottom"/>
          </w:tcPr>
          <w:p w14:paraId="50BD52B1" w14:textId="77777777" w:rsidR="00A267D5" w:rsidRDefault="00A267D5"/>
        </w:tc>
        <w:tc>
          <w:tcPr>
            <w:tcW w:w="1046" w:type="dxa"/>
            <w:vAlign w:val="bottom"/>
          </w:tcPr>
          <w:p w14:paraId="0A1A1F5B" w14:textId="77777777" w:rsidR="00A267D5" w:rsidRDefault="001C6BA1">
            <w:sdt>
              <w:sdtPr>
                <w:id w:val="1984341151"/>
                <w:placeholder>
                  <w:docPart w:val="3C7C7816488838499B8E504A9D276E0C"/>
                </w:placeholder>
                <w:temporary/>
                <w:showingPlcHdr/>
                <w15:appearance w15:val="hidden"/>
              </w:sdtPr>
              <w:sdtEndPr/>
              <w:sdtContent>
                <w:r w:rsidR="005D3159">
                  <w:t>Name</w:t>
                </w:r>
              </w:sdtContent>
            </w:sdt>
            <w:r w:rsidR="005D3159">
              <w:t>:</w:t>
            </w:r>
          </w:p>
        </w:tc>
        <w:tc>
          <w:tcPr>
            <w:tcW w:w="3634" w:type="dxa"/>
            <w:tcBorders>
              <w:bottom w:val="single" w:sz="4" w:space="0" w:color="auto"/>
            </w:tcBorders>
            <w:vAlign w:val="bottom"/>
          </w:tcPr>
          <w:p w14:paraId="27318B60" w14:textId="05804F37" w:rsidR="00A267D5" w:rsidRDefault="00AE505B" w:rsidP="0035288D">
            <w:r>
              <w:t>Angela Tseng</w:t>
            </w:r>
          </w:p>
        </w:tc>
      </w:tr>
    </w:tbl>
    <w:p w14:paraId="0A5B111C" w14:textId="2B385110" w:rsidR="00A267D5" w:rsidRDefault="0035288D" w:rsidP="008F1BC4">
      <w:pPr>
        <w:pStyle w:val="Instructions"/>
        <w:numPr>
          <w:ilvl w:val="0"/>
          <w:numId w:val="4"/>
        </w:numPr>
        <w:jc w:val="both"/>
      </w:pPr>
      <w:r>
        <w:t xml:space="preserve">Read carefully each </w:t>
      </w:r>
      <w:r w:rsidR="008F1BC4">
        <w:t xml:space="preserve">multiple-choice </w:t>
      </w:r>
      <w:r>
        <w:t xml:space="preserve">question and circle the correct answer. Every </w:t>
      </w:r>
      <w:r w:rsidR="008F1BC4">
        <w:t>q</w:t>
      </w:r>
      <w:r>
        <w:t xml:space="preserve">uestion is worth </w:t>
      </w:r>
      <w:r w:rsidR="00355277">
        <w:t>3</w:t>
      </w:r>
      <w:r>
        <w:t xml:space="preserve"> points</w:t>
      </w:r>
      <w:r w:rsidR="004B12BB">
        <w:t>.</w:t>
      </w:r>
    </w:p>
    <w:p w14:paraId="5719ADAF" w14:textId="5E7B6BE2" w:rsidR="00BE566F" w:rsidRDefault="007B1278" w:rsidP="003843F0">
      <w:pPr>
        <w:pStyle w:val="Question"/>
        <w:jc w:val="both"/>
        <w:rPr>
          <w:rFonts w:eastAsia="Century Gothic"/>
          <w:szCs w:val="22"/>
        </w:rPr>
      </w:pPr>
      <w:r>
        <w:t xml:space="preserve">You are building </w:t>
      </w:r>
      <w:r w:rsidR="00602A0D">
        <w:t>a</w:t>
      </w:r>
      <w:r w:rsidR="0015078D">
        <w:t xml:space="preserve"> linear</w:t>
      </w:r>
      <w:r w:rsidR="00602A0D">
        <w:t xml:space="preserve"> regression model for predicting the </w:t>
      </w:r>
      <w:r w:rsidR="003843F0">
        <w:t>total</w:t>
      </w:r>
      <w:r w:rsidR="00326252">
        <w:t xml:space="preserve"> monthly</w:t>
      </w:r>
      <w:r w:rsidR="003843F0">
        <w:t xml:space="preserve"> </w:t>
      </w:r>
      <w:r w:rsidR="006541A3">
        <w:t xml:space="preserve">revenue of </w:t>
      </w:r>
      <w:r w:rsidR="00326252">
        <w:t>a restaurant chain</w:t>
      </w:r>
      <w:r w:rsidR="003843F0">
        <w:t xml:space="preserve">. You have tried </w:t>
      </w:r>
      <w:r w:rsidR="007D514F">
        <w:t>3</w:t>
      </w:r>
      <w:r w:rsidR="003843F0">
        <w:t xml:space="preserve"> different models and the following are the plots of the </w:t>
      </w:r>
      <w:r w:rsidR="000E6723">
        <w:t>(</w:t>
      </w:r>
      <w:r w:rsidR="003843F0">
        <w:t>standardized</w:t>
      </w:r>
      <w:r w:rsidR="000E6723">
        <w:t>)</w:t>
      </w:r>
      <w:r w:rsidR="003843F0">
        <w:t xml:space="preserve"> residuals v</w:t>
      </w:r>
      <w:r w:rsidR="0015078D">
        <w:t xml:space="preserve">ersus the predicted values. For which one </w:t>
      </w:r>
      <w:r w:rsidR="00316A0D" w:rsidRPr="000E6723">
        <w:rPr>
          <w:b/>
        </w:rPr>
        <w:t>can</w:t>
      </w:r>
      <w:r w:rsidR="0015078D">
        <w:t xml:space="preserve"> linear regression a suitable model</w:t>
      </w:r>
      <w:r w:rsidR="003843F0">
        <w:t xml:space="preserve">? </w:t>
      </w:r>
      <w:r w:rsidR="005B1F27">
        <w:t xml:space="preserve"> </w:t>
      </w:r>
    </w:p>
    <w:p w14:paraId="0F28FEED" w14:textId="77777777" w:rsidR="00BE566F" w:rsidRPr="00CB6B09" w:rsidRDefault="0015078D" w:rsidP="00BE566F">
      <w:pPr>
        <w:pStyle w:val="Answer"/>
      </w:pPr>
      <w:r w:rsidRPr="00050D1E">
        <w:rPr>
          <w:rFonts w:ascii="Helvetica" w:hAnsi="Helvetica" w:cs="Helvetica"/>
          <w:noProof/>
          <w:sz w:val="24"/>
          <w:szCs w:val="24"/>
        </w:rPr>
        <w:drawing>
          <wp:inline distT="0" distB="0" distL="0" distR="0" wp14:anchorId="2F6921F1" wp14:editId="6F47E7F3">
            <wp:extent cx="1423035" cy="1381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74980" cy="1432183"/>
                    </a:xfrm>
                    <a:prstGeom prst="rect">
                      <a:avLst/>
                    </a:prstGeom>
                    <a:noFill/>
                    <a:ln>
                      <a:noFill/>
                    </a:ln>
                  </pic:spPr>
                </pic:pic>
              </a:graphicData>
            </a:graphic>
          </wp:inline>
        </w:drawing>
      </w:r>
    </w:p>
    <w:p w14:paraId="32C8703D" w14:textId="77777777" w:rsidR="00BE566F" w:rsidRDefault="0015078D" w:rsidP="00BE566F">
      <w:pPr>
        <w:pStyle w:val="Answer"/>
      </w:pPr>
      <w:r>
        <w:rPr>
          <w:rFonts w:ascii="Helvetica" w:hAnsi="Helvetica" w:cs="Helvetica"/>
          <w:noProof/>
          <w:sz w:val="24"/>
          <w:szCs w:val="24"/>
        </w:rPr>
        <w:drawing>
          <wp:inline distT="0" distB="0" distL="0" distR="0" wp14:anchorId="0F30C6BA" wp14:editId="5D447941">
            <wp:extent cx="1423035" cy="13817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1388" cy="1418985"/>
                    </a:xfrm>
                    <a:prstGeom prst="rect">
                      <a:avLst/>
                    </a:prstGeom>
                    <a:noFill/>
                    <a:ln>
                      <a:noFill/>
                    </a:ln>
                  </pic:spPr>
                </pic:pic>
              </a:graphicData>
            </a:graphic>
          </wp:inline>
        </w:drawing>
      </w:r>
    </w:p>
    <w:p w14:paraId="4E869918" w14:textId="77777777" w:rsidR="00BE566F" w:rsidRDefault="0015078D" w:rsidP="00BE566F">
      <w:pPr>
        <w:pStyle w:val="Answer"/>
      </w:pPr>
      <w:r>
        <w:rPr>
          <w:rFonts w:ascii="Helvetica" w:hAnsi="Helvetica" w:cs="Helvetica"/>
          <w:noProof/>
          <w:sz w:val="24"/>
          <w:szCs w:val="24"/>
        </w:rPr>
        <w:drawing>
          <wp:inline distT="0" distB="0" distL="0" distR="0" wp14:anchorId="5B3CB6AA" wp14:editId="43388BBF">
            <wp:extent cx="1537335" cy="1537335"/>
            <wp:effectExtent l="0" t="0" r="12065"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39370" cy="1539370"/>
                    </a:xfrm>
                    <a:prstGeom prst="rect">
                      <a:avLst/>
                    </a:prstGeom>
                    <a:noFill/>
                    <a:ln>
                      <a:noFill/>
                    </a:ln>
                  </pic:spPr>
                </pic:pic>
              </a:graphicData>
            </a:graphic>
          </wp:inline>
        </w:drawing>
      </w:r>
    </w:p>
    <w:p w14:paraId="1CAC0BC2" w14:textId="77777777" w:rsidR="0015078D" w:rsidRPr="0038602B" w:rsidRDefault="00316A0D" w:rsidP="00BE566F">
      <w:pPr>
        <w:pStyle w:val="Answer"/>
        <w:rPr>
          <w:highlight w:val="yellow"/>
        </w:rPr>
      </w:pPr>
      <w:r w:rsidRPr="0038602B">
        <w:rPr>
          <w:highlight w:val="yellow"/>
        </w:rPr>
        <w:t>None of the above</w:t>
      </w:r>
    </w:p>
    <w:p w14:paraId="0F4BC362" w14:textId="43D3FC2F" w:rsidR="00BE566F" w:rsidRDefault="007D514F" w:rsidP="00BE566F">
      <w:pPr>
        <w:pStyle w:val="Question"/>
        <w:rPr>
          <w:rFonts w:eastAsia="Century Gothic"/>
          <w:szCs w:val="22"/>
        </w:rPr>
      </w:pPr>
      <w:r>
        <w:lastRenderedPageBreak/>
        <w:t xml:space="preserve">You have built </w:t>
      </w:r>
      <w:r w:rsidR="00021B99">
        <w:t>three</w:t>
      </w:r>
      <w:r>
        <w:t xml:space="preserve"> </w:t>
      </w:r>
      <w:r w:rsidR="00326252">
        <w:t xml:space="preserve">models for predicting the probability </w:t>
      </w:r>
      <w:r w:rsidR="00F4081E">
        <w:t>of a biking accident for trips through a specific road</w:t>
      </w:r>
      <w:r>
        <w:t xml:space="preserve"> </w:t>
      </w:r>
      <w:r w:rsidR="00021B99">
        <w:t>and you have calculated their reliability curve. Which model wo</w:t>
      </w:r>
      <w:r w:rsidR="00F4081E">
        <w:t>uld you choose to use?</w:t>
      </w:r>
      <w:r w:rsidR="00021B99">
        <w:t xml:space="preserve"> </w:t>
      </w:r>
    </w:p>
    <w:p w14:paraId="68933907" w14:textId="77777777" w:rsidR="00BE566F" w:rsidRPr="00392AD7" w:rsidRDefault="00380AA4" w:rsidP="00BE566F">
      <w:pPr>
        <w:pStyle w:val="Answer"/>
        <w:rPr>
          <w:highlight w:val="yellow"/>
        </w:rPr>
      </w:pPr>
      <w:r w:rsidRPr="00392AD7">
        <w:rPr>
          <w:noProof/>
          <w:highlight w:val="yellow"/>
        </w:rPr>
        <w:drawing>
          <wp:inline distT="0" distB="0" distL="0" distR="0" wp14:anchorId="6B55FF1E" wp14:editId="5D290ED8">
            <wp:extent cx="2451735" cy="17651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76721" cy="1783186"/>
                    </a:xfrm>
                    <a:prstGeom prst="rect">
                      <a:avLst/>
                    </a:prstGeom>
                  </pic:spPr>
                </pic:pic>
              </a:graphicData>
            </a:graphic>
          </wp:inline>
        </w:drawing>
      </w:r>
    </w:p>
    <w:p w14:paraId="72FFA4BF" w14:textId="77777777" w:rsidR="00BE566F" w:rsidRDefault="00794D1A" w:rsidP="00BE566F">
      <w:pPr>
        <w:pStyle w:val="Answer"/>
      </w:pPr>
      <w:r w:rsidRPr="00794D1A">
        <w:rPr>
          <w:noProof/>
        </w:rPr>
        <w:drawing>
          <wp:inline distT="0" distB="0" distL="0" distR="0" wp14:anchorId="0B2B5282" wp14:editId="1808F722">
            <wp:extent cx="2451735" cy="17651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83340" cy="1787951"/>
                    </a:xfrm>
                    <a:prstGeom prst="rect">
                      <a:avLst/>
                    </a:prstGeom>
                  </pic:spPr>
                </pic:pic>
              </a:graphicData>
            </a:graphic>
          </wp:inline>
        </w:drawing>
      </w:r>
    </w:p>
    <w:p w14:paraId="5460201B" w14:textId="77777777" w:rsidR="00BE566F" w:rsidRDefault="00AD1FB6" w:rsidP="00BE566F">
      <w:pPr>
        <w:pStyle w:val="Answer"/>
      </w:pPr>
      <w:r w:rsidRPr="00AD1FB6">
        <w:rPr>
          <w:noProof/>
        </w:rPr>
        <w:drawing>
          <wp:inline distT="0" distB="0" distL="0" distR="0" wp14:anchorId="2AFD85C8" wp14:editId="5B02067F">
            <wp:extent cx="2702358" cy="19456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23896" cy="1961147"/>
                    </a:xfrm>
                    <a:prstGeom prst="rect">
                      <a:avLst/>
                    </a:prstGeom>
                  </pic:spPr>
                </pic:pic>
              </a:graphicData>
            </a:graphic>
          </wp:inline>
        </w:drawing>
      </w:r>
    </w:p>
    <w:p w14:paraId="06BC9B3B" w14:textId="77777777" w:rsidR="00AD1FB6" w:rsidRPr="00050D1E" w:rsidRDefault="00AD1FB6" w:rsidP="00BE566F">
      <w:pPr>
        <w:pStyle w:val="Answer"/>
      </w:pPr>
      <w:r w:rsidRPr="00050D1E">
        <w:t>None of the above</w:t>
      </w:r>
    </w:p>
    <w:p w14:paraId="7BE8DCBC" w14:textId="792E65AB" w:rsidR="00093DE5" w:rsidRDefault="00093DE5" w:rsidP="00355277">
      <w:pPr>
        <w:pStyle w:val="Answer"/>
        <w:numPr>
          <w:ilvl w:val="0"/>
          <w:numId w:val="0"/>
        </w:numPr>
      </w:pPr>
    </w:p>
    <w:p w14:paraId="5D58F2C8" w14:textId="290CB1B8" w:rsidR="00C64813" w:rsidRDefault="00E91920" w:rsidP="007626C5">
      <w:pPr>
        <w:pStyle w:val="Question"/>
        <w:jc w:val="both"/>
      </w:pPr>
      <w:r>
        <w:t>You are trying</w:t>
      </w:r>
      <w:r w:rsidR="00AB2446">
        <w:t xml:space="preserve"> to build a model </w:t>
      </w:r>
      <w:r w:rsidR="007626C5">
        <w:t xml:space="preserve">to predict the probability of the </w:t>
      </w:r>
      <w:r w:rsidR="00E96F2B">
        <w:t xml:space="preserve">stock of a specific company </w:t>
      </w:r>
      <w:r w:rsidR="00D971DB">
        <w:t>will increase the upcoming day</w:t>
      </w:r>
      <w:r w:rsidR="007626C5">
        <w:t xml:space="preserve">. </w:t>
      </w:r>
      <w:r w:rsidR="00C64813">
        <w:t xml:space="preserve">You are evaluating the </w:t>
      </w:r>
      <w:r w:rsidR="00C64813" w:rsidRPr="00120775">
        <w:rPr>
          <w:i/>
        </w:rPr>
        <w:t>training</w:t>
      </w:r>
      <w:r w:rsidR="00C64813">
        <w:t xml:space="preserve"> accuracy and you obtain an almost 98% accuracy.  Which of the following is the action that you would </w:t>
      </w:r>
      <w:r w:rsidR="00C64813" w:rsidRPr="00993A82">
        <w:rPr>
          <w:b/>
        </w:rPr>
        <w:t>NOT</w:t>
      </w:r>
      <w:r w:rsidR="00C64813">
        <w:t xml:space="preserve"> </w:t>
      </w:r>
      <w:proofErr w:type="gramStart"/>
      <w:r w:rsidR="00C64813">
        <w:t>take:</w:t>
      </w:r>
      <w:proofErr w:type="gramEnd"/>
    </w:p>
    <w:p w14:paraId="788071E9" w14:textId="25F96036" w:rsidR="00C64813" w:rsidRPr="00050D1E" w:rsidRDefault="00C64813" w:rsidP="00C64813">
      <w:pPr>
        <w:pStyle w:val="Answer"/>
      </w:pPr>
      <w:r w:rsidRPr="00050D1E">
        <w:t xml:space="preserve">Use this model to make my future </w:t>
      </w:r>
      <w:r w:rsidR="00E96F2B" w:rsidRPr="00050D1E">
        <w:t>investment decisions</w:t>
      </w:r>
      <w:r w:rsidRPr="00050D1E">
        <w:t xml:space="preserve"> </w:t>
      </w:r>
    </w:p>
    <w:p w14:paraId="4D35FE8E" w14:textId="1295498F" w:rsidR="00C64813" w:rsidRDefault="00C64813" w:rsidP="00C64813">
      <w:pPr>
        <w:pStyle w:val="Answer"/>
      </w:pPr>
      <w:r>
        <w:lastRenderedPageBreak/>
        <w:t>Build a model with less complexity</w:t>
      </w:r>
    </w:p>
    <w:p w14:paraId="4E228062" w14:textId="48F6BF6F" w:rsidR="007856EB" w:rsidRDefault="00120775" w:rsidP="00C64813">
      <w:pPr>
        <w:pStyle w:val="Answer"/>
      </w:pPr>
      <w:r>
        <w:t>Perform cross validation</w:t>
      </w:r>
    </w:p>
    <w:p w14:paraId="2738E607" w14:textId="4F71E004" w:rsidR="008F1BC4" w:rsidRPr="00B02BDD" w:rsidRDefault="00C64813" w:rsidP="008F1BC4">
      <w:pPr>
        <w:pStyle w:val="Answer"/>
        <w:rPr>
          <w:highlight w:val="yellow"/>
        </w:rPr>
      </w:pPr>
      <w:r w:rsidRPr="00B02BDD">
        <w:rPr>
          <w:highlight w:val="yellow"/>
        </w:rPr>
        <w:t>Try using regularization</w:t>
      </w:r>
    </w:p>
    <w:p w14:paraId="1FF07B6F" w14:textId="77777777" w:rsidR="006E6C6B" w:rsidRDefault="006E6C6B" w:rsidP="006E6C6B">
      <w:pPr>
        <w:pStyle w:val="Question"/>
      </w:pPr>
      <w:r>
        <w:t>Consider all the digital cameras on Amazon. Each camera has on average 450 reviews and a rating of 4.6. Consider now digital camera X, with an average rating of 3.8. The Bayesian average will be very close to 3.8 if the number of reviews for this camera is:</w:t>
      </w:r>
    </w:p>
    <w:p w14:paraId="67BC17C1" w14:textId="77777777" w:rsidR="006E6C6B" w:rsidRDefault="006E6C6B" w:rsidP="006E6C6B">
      <w:pPr>
        <w:pStyle w:val="Answer"/>
      </w:pPr>
      <w:r>
        <w:t>1</w:t>
      </w:r>
    </w:p>
    <w:p w14:paraId="35E83D6D" w14:textId="77777777" w:rsidR="006E6C6B" w:rsidRPr="001A360A" w:rsidRDefault="006E6C6B" w:rsidP="006E6C6B">
      <w:pPr>
        <w:pStyle w:val="Answer"/>
        <w:rPr>
          <w:highlight w:val="yellow"/>
        </w:rPr>
      </w:pPr>
      <w:r w:rsidRPr="001A360A">
        <w:rPr>
          <w:highlight w:val="yellow"/>
        </w:rPr>
        <w:t>15206</w:t>
      </w:r>
    </w:p>
    <w:p w14:paraId="2989512C" w14:textId="77777777" w:rsidR="006E6C6B" w:rsidRDefault="006E6C6B" w:rsidP="006E6C6B">
      <w:pPr>
        <w:pStyle w:val="Answer"/>
      </w:pPr>
      <w:r>
        <w:t>Any value less than 10</w:t>
      </w:r>
    </w:p>
    <w:p w14:paraId="13FBBEE8" w14:textId="77777777" w:rsidR="006E6C6B" w:rsidRDefault="006E6C6B" w:rsidP="006E6C6B">
      <w:pPr>
        <w:pStyle w:val="Answer"/>
      </w:pPr>
      <w:r>
        <w:t>13</w:t>
      </w:r>
    </w:p>
    <w:p w14:paraId="3BD78D6B" w14:textId="77777777" w:rsidR="006E6C6B" w:rsidRDefault="006E6C6B" w:rsidP="006E6C6B">
      <w:pPr>
        <w:pStyle w:val="Question"/>
      </w:pPr>
      <w:r>
        <w:t>A Poisson regression for a dependent variable Y that follows a Poisson distribution models:</w:t>
      </w:r>
    </w:p>
    <w:p w14:paraId="5759121E" w14:textId="77777777" w:rsidR="006E6C6B" w:rsidRDefault="006E6C6B" w:rsidP="006E6C6B">
      <w:pPr>
        <w:pStyle w:val="Answer"/>
      </w:pPr>
      <w:r>
        <w:t xml:space="preserve"> The expected value λ of the distribution through a linear combination of the independent variables </w:t>
      </w:r>
      <w:r>
        <w:rPr>
          <w:b/>
        </w:rPr>
        <w:t>x</w:t>
      </w:r>
      <w:r>
        <w:t xml:space="preserve">, i.e., </w:t>
      </w:r>
      <w:r>
        <w:rPr>
          <w:lang w:val="el-GR"/>
        </w:rPr>
        <w:t>λ</w:t>
      </w:r>
      <w:r w:rsidRPr="00846ABF">
        <w:t xml:space="preserve"> = </w:t>
      </w:r>
      <w:proofErr w:type="spellStart"/>
      <w:r>
        <w:rPr>
          <w:b/>
        </w:rPr>
        <w:t>b</w:t>
      </w:r>
      <w:r>
        <w:rPr>
          <w:vertAlign w:val="superscript"/>
        </w:rPr>
        <w:t>T</w:t>
      </w:r>
      <w:r>
        <w:rPr>
          <w:b/>
        </w:rPr>
        <w:t>x</w:t>
      </w:r>
      <w:proofErr w:type="spellEnd"/>
      <w:r>
        <w:t>.</w:t>
      </w:r>
    </w:p>
    <w:p w14:paraId="0F18F759" w14:textId="77777777" w:rsidR="006E6C6B" w:rsidRDefault="006E6C6B" w:rsidP="006E6C6B">
      <w:pPr>
        <w:pStyle w:val="Answer"/>
      </w:pPr>
      <w:r>
        <w:t>The expected value of the distribution through a normal distribution</w:t>
      </w:r>
    </w:p>
    <w:p w14:paraId="4BD5BAC4" w14:textId="0EFC17B1" w:rsidR="006E6C6B" w:rsidRPr="00A31D23" w:rsidRDefault="00A31D23" w:rsidP="006E6C6B">
      <w:pPr>
        <w:pStyle w:val="Answer"/>
        <w:rPr>
          <w:highlight w:val="yellow"/>
        </w:rPr>
      </w:pPr>
      <w:r>
        <w:rPr>
          <w:highlight w:val="yellow"/>
        </w:rPr>
        <w:t>+</w:t>
      </w:r>
      <w:r w:rsidR="006E6C6B" w:rsidRPr="00A31D23">
        <w:rPr>
          <w:highlight w:val="yellow"/>
        </w:rPr>
        <w:t>The logarithm of the expected value of the distribution through a linear combination of the independent variables, i.e., log(</w:t>
      </w:r>
      <w:r w:rsidR="006E6C6B" w:rsidRPr="00A31D23">
        <w:rPr>
          <w:highlight w:val="yellow"/>
          <w:lang w:val="el-GR"/>
        </w:rPr>
        <w:t>λ</w:t>
      </w:r>
      <w:r w:rsidR="006E6C6B" w:rsidRPr="00A31D23">
        <w:rPr>
          <w:highlight w:val="yellow"/>
        </w:rPr>
        <w:t xml:space="preserve">) = </w:t>
      </w:r>
      <w:proofErr w:type="spellStart"/>
      <w:r w:rsidR="006E6C6B" w:rsidRPr="00A31D23">
        <w:rPr>
          <w:b/>
          <w:highlight w:val="yellow"/>
        </w:rPr>
        <w:t>b</w:t>
      </w:r>
      <w:r w:rsidR="006E6C6B" w:rsidRPr="00A31D23">
        <w:rPr>
          <w:highlight w:val="yellow"/>
          <w:vertAlign w:val="superscript"/>
        </w:rPr>
        <w:t>T</w:t>
      </w:r>
      <w:r w:rsidR="006E6C6B" w:rsidRPr="00A31D23">
        <w:rPr>
          <w:b/>
          <w:highlight w:val="yellow"/>
        </w:rPr>
        <w:t>x</w:t>
      </w:r>
      <w:proofErr w:type="spellEnd"/>
      <w:r w:rsidR="006E6C6B" w:rsidRPr="00A31D23">
        <w:rPr>
          <w:highlight w:val="yellow"/>
        </w:rPr>
        <w:t>.</w:t>
      </w:r>
    </w:p>
    <w:p w14:paraId="616ADC33" w14:textId="77777777" w:rsidR="006E6C6B" w:rsidRDefault="006E6C6B" w:rsidP="006E6C6B">
      <w:pPr>
        <w:pStyle w:val="Answer"/>
      </w:pPr>
      <w:r>
        <w:t>None of the above</w:t>
      </w:r>
    </w:p>
    <w:p w14:paraId="651A5682" w14:textId="7647B6BC" w:rsidR="008F1BC4" w:rsidRDefault="00D971DB" w:rsidP="008F1BC4">
      <w:pPr>
        <w:pStyle w:val="Instructions"/>
        <w:numPr>
          <w:ilvl w:val="0"/>
          <w:numId w:val="4"/>
        </w:numPr>
        <w:jc w:val="both"/>
      </w:pPr>
      <w:r>
        <w:t>Each of the</w:t>
      </w:r>
      <w:r w:rsidR="008F1BC4">
        <w:t xml:space="preserve"> following question</w:t>
      </w:r>
      <w:r>
        <w:t>s</w:t>
      </w:r>
      <w:r w:rsidR="00355277">
        <w:t xml:space="preserve"> is worth 2</w:t>
      </w:r>
      <w:r w:rsidR="008F1BC4">
        <w:t xml:space="preserve"> points. </w:t>
      </w:r>
      <w:r w:rsidR="0060486A">
        <w:t xml:space="preserve">Read carefully and answer </w:t>
      </w:r>
      <w:r>
        <w:t>choose whether the sentence is true or false</w:t>
      </w:r>
      <w:r w:rsidR="0060486A">
        <w:t>.</w:t>
      </w:r>
    </w:p>
    <w:p w14:paraId="27CFC87B" w14:textId="77777777" w:rsidR="002B39CC" w:rsidRDefault="002B39CC" w:rsidP="00287F66">
      <w:pPr>
        <w:pStyle w:val="Answer"/>
        <w:numPr>
          <w:ilvl w:val="0"/>
          <w:numId w:val="0"/>
        </w:numPr>
        <w:jc w:val="both"/>
      </w:pPr>
    </w:p>
    <w:p w14:paraId="04658808" w14:textId="07207D72" w:rsidR="006E6C6B" w:rsidRDefault="006E6C6B" w:rsidP="005565C4">
      <w:pPr>
        <w:pStyle w:val="Answer"/>
        <w:numPr>
          <w:ilvl w:val="0"/>
          <w:numId w:val="0"/>
        </w:numPr>
        <w:ind w:left="720" w:hanging="360"/>
        <w:jc w:val="both"/>
      </w:pPr>
      <w:r>
        <w:t>1.</w:t>
      </w:r>
      <w:r>
        <w:tab/>
        <w:t xml:space="preserve">Bayesian linear regression requires the dependent variable to follow a normal distribution. </w:t>
      </w:r>
      <w:r w:rsidR="005565C4">
        <w:t xml:space="preserve">    T</w:t>
      </w:r>
      <w:r>
        <w:t xml:space="preserve"> </w:t>
      </w:r>
    </w:p>
    <w:p w14:paraId="542A6A0A" w14:textId="0E5A0B34" w:rsidR="006A1E52" w:rsidRDefault="006A1E52" w:rsidP="00D07036">
      <w:pPr>
        <w:pStyle w:val="Answer"/>
        <w:numPr>
          <w:ilvl w:val="0"/>
          <w:numId w:val="0"/>
        </w:numPr>
        <w:ind w:left="360"/>
        <w:jc w:val="both"/>
      </w:pPr>
      <w:r>
        <w:t>2.</w:t>
      </w:r>
      <w:r>
        <w:tab/>
      </w:r>
      <w:r w:rsidR="00242D21">
        <w:t xml:space="preserve">A model </w:t>
      </w:r>
      <w:r w:rsidR="00CC2278">
        <w:t>with increased complexity will have low variance</w:t>
      </w:r>
      <w:r w:rsidR="00962C46">
        <w:t>.</w:t>
      </w:r>
      <w:r w:rsidR="005B1F27">
        <w:t xml:space="preserve"> </w:t>
      </w:r>
      <w:r w:rsidR="00D3721C">
        <w:t>F</w:t>
      </w:r>
    </w:p>
    <w:p w14:paraId="2A8AAED3" w14:textId="21997CA8" w:rsidR="00355277" w:rsidRDefault="00355277" w:rsidP="00D07036">
      <w:pPr>
        <w:pStyle w:val="Answer"/>
        <w:numPr>
          <w:ilvl w:val="0"/>
          <w:numId w:val="0"/>
        </w:numPr>
        <w:ind w:left="360"/>
        <w:jc w:val="both"/>
      </w:pPr>
      <w:r>
        <w:t>3.</w:t>
      </w:r>
      <w:r w:rsidR="00CC2278">
        <w:tab/>
      </w:r>
      <w:r w:rsidR="00291173">
        <w:t>Among two probability models M1 and M2, with Brier score 0.21 and 0.19 respectively, model M2 is the better calibrated</w:t>
      </w:r>
      <w:r w:rsidR="004B793B">
        <w:t xml:space="preserve"> one</w:t>
      </w:r>
      <w:r w:rsidR="00291173">
        <w:t>.</w:t>
      </w:r>
      <w:r w:rsidR="005B1F27">
        <w:t xml:space="preserve"> </w:t>
      </w:r>
      <w:r w:rsidR="001C0DF1">
        <w:t>F</w:t>
      </w:r>
    </w:p>
    <w:p w14:paraId="2561B097" w14:textId="6ABEF5E8" w:rsidR="00355277" w:rsidRDefault="00F17D19" w:rsidP="00D07036">
      <w:pPr>
        <w:pStyle w:val="Answer"/>
        <w:numPr>
          <w:ilvl w:val="0"/>
          <w:numId w:val="0"/>
        </w:numPr>
        <w:ind w:left="360"/>
        <w:jc w:val="both"/>
      </w:pPr>
      <w:r>
        <w:t xml:space="preserve">4.   </w:t>
      </w:r>
      <w:r w:rsidR="00C42947">
        <w:t xml:space="preserve">The validation set is used for </w:t>
      </w:r>
      <w:r w:rsidR="00747E3F">
        <w:t>model and/or feature selection.</w:t>
      </w:r>
      <w:r w:rsidR="005B1F27">
        <w:t xml:space="preserve"> </w:t>
      </w:r>
      <w:r w:rsidR="00702379">
        <w:t>T</w:t>
      </w:r>
    </w:p>
    <w:p w14:paraId="6620065F" w14:textId="4DDD2297" w:rsidR="00F17D19" w:rsidRDefault="00F17D19" w:rsidP="00F17D19">
      <w:pPr>
        <w:pStyle w:val="Answer"/>
        <w:numPr>
          <w:ilvl w:val="0"/>
          <w:numId w:val="0"/>
        </w:numPr>
        <w:ind w:left="360"/>
        <w:jc w:val="both"/>
      </w:pPr>
      <w:r>
        <w:t>5.   For count data with variance 5 times higher than their mean, a Poisson regression is still a good model.</w:t>
      </w:r>
      <w:r w:rsidR="007B4F99">
        <w:t xml:space="preserve"> T</w:t>
      </w:r>
    </w:p>
    <w:p w14:paraId="7D53D378" w14:textId="1D396559" w:rsidR="00F17D19" w:rsidRDefault="00F17D19" w:rsidP="00D07036">
      <w:pPr>
        <w:pStyle w:val="Answer"/>
        <w:numPr>
          <w:ilvl w:val="0"/>
          <w:numId w:val="0"/>
        </w:numPr>
        <w:ind w:left="360"/>
        <w:jc w:val="both"/>
      </w:pPr>
    </w:p>
    <w:p w14:paraId="7711C35B" w14:textId="3B18DB5B" w:rsidR="002B39CC" w:rsidRDefault="002B39CC" w:rsidP="002B39CC">
      <w:pPr>
        <w:pStyle w:val="Instructions"/>
        <w:numPr>
          <w:ilvl w:val="0"/>
          <w:numId w:val="4"/>
        </w:numPr>
        <w:jc w:val="both"/>
      </w:pPr>
      <w:r>
        <w:lastRenderedPageBreak/>
        <w:t xml:space="preserve">The following question is worth 5 points and it is for </w:t>
      </w:r>
      <w:r w:rsidRPr="009E2556">
        <w:rPr>
          <w:b/>
        </w:rPr>
        <w:t>extra credit</w:t>
      </w:r>
      <w:r>
        <w:t>.</w:t>
      </w:r>
    </w:p>
    <w:p w14:paraId="395F2640" w14:textId="77777777" w:rsidR="00D971DB" w:rsidRDefault="00D971DB" w:rsidP="00D971DB">
      <w:pPr>
        <w:pStyle w:val="Answer"/>
        <w:numPr>
          <w:ilvl w:val="0"/>
          <w:numId w:val="0"/>
        </w:numPr>
        <w:ind w:left="720"/>
        <w:jc w:val="both"/>
      </w:pPr>
    </w:p>
    <w:p w14:paraId="0B33B2DF" w14:textId="37CD4FEF" w:rsidR="00D971DB" w:rsidRDefault="006F2388" w:rsidP="00D971DB">
      <w:pPr>
        <w:pStyle w:val="Answer"/>
        <w:numPr>
          <w:ilvl w:val="0"/>
          <w:numId w:val="0"/>
        </w:numPr>
        <w:ind w:left="720"/>
        <w:jc w:val="both"/>
      </w:pPr>
      <w:r>
        <w:t>(</w:t>
      </w:r>
      <w:proofErr w:type="spellStart"/>
      <w:r>
        <w:t>i</w:t>
      </w:r>
      <w:proofErr w:type="spellEnd"/>
      <w:r>
        <w:t xml:space="preserve">).  </w:t>
      </w:r>
      <w:proofErr w:type="gramStart"/>
      <w:r w:rsidR="00513579">
        <w:t>An NBA finals series,</w:t>
      </w:r>
      <w:proofErr w:type="gramEnd"/>
      <w:r w:rsidR="00513579">
        <w:t xml:space="preserve"> </w:t>
      </w:r>
      <w:r w:rsidR="005516A0">
        <w:t xml:space="preserve">is a “best of 7” series, that is, there is a maximum of 7 games played between the two teams and the team that wins 4 of them is the series winner (and the NBA champion). This means that the total number of games in the series can be anywhere between 4 to 7. </w:t>
      </w:r>
      <w:r w:rsidR="00D971DB">
        <w:t xml:space="preserve">Let X be the random variable representing the number of games in an NBA finals series. Assuming the teams matched at the NBA finals are equally matched, i.e., the win probability for each team, for each game, is 0.5, what is the probability distribution and the expected value of X? </w:t>
      </w:r>
    </w:p>
    <w:p w14:paraId="1964D611" w14:textId="20112822" w:rsidR="00316226" w:rsidRDefault="00316226" w:rsidP="00316226">
      <w:pPr>
        <w:pStyle w:val="Answer"/>
        <w:numPr>
          <w:ilvl w:val="0"/>
          <w:numId w:val="0"/>
        </w:numPr>
        <w:ind w:left="360"/>
        <w:jc w:val="both"/>
      </w:pPr>
      <w:r>
        <w:t>With four games, there are 8 scenarios</w:t>
      </w:r>
      <w:r w:rsidR="008F0BFD">
        <w:t xml:space="preserve"> (2*1/2^4)</w:t>
      </w:r>
      <w:r w:rsidR="0084078C">
        <w:t xml:space="preserve">, </w:t>
      </w:r>
      <w:r>
        <w:t>five games there are 16</w:t>
      </w:r>
      <w:r w:rsidR="008F0BFD">
        <w:t xml:space="preserve"> (8*1/2^5)</w:t>
      </w:r>
      <w:r>
        <w:t xml:space="preserve">, </w:t>
      </w:r>
      <w:r w:rsidR="00B4226D">
        <w:t xml:space="preserve">for six games there are 10 scenarios, </w:t>
      </w:r>
      <w:r>
        <w:t xml:space="preserve">etc. Only some of those results in a team actually winning. </w:t>
      </w:r>
      <w:r w:rsidR="00D27EAF">
        <w:t xml:space="preserve">For 7, </w:t>
      </w:r>
      <w:proofErr w:type="gramStart"/>
      <w:r w:rsidR="00D27EAF">
        <w:t>c(</w:t>
      </w:r>
      <w:proofErr w:type="gramEnd"/>
      <w:r w:rsidR="00D27EAF">
        <w:t xml:space="preserve">6,3) is 20 because you only look at the first 6 games, times 2 since there are two ways the last game could go, then put it over 2^7. </w:t>
      </w:r>
      <w:r w:rsidR="00034522">
        <w:t>T</w:t>
      </w:r>
      <w:r w:rsidR="00D27EAF">
        <w:t>he results are</w:t>
      </w:r>
      <w:r w:rsidR="007C646B">
        <w:t>…</w:t>
      </w:r>
    </w:p>
    <w:p w14:paraId="1A8B4D65" w14:textId="7307EC24" w:rsidR="00D27EAF" w:rsidRDefault="00D27EAF" w:rsidP="00316226">
      <w:pPr>
        <w:pStyle w:val="Answer"/>
        <w:numPr>
          <w:ilvl w:val="0"/>
          <w:numId w:val="0"/>
        </w:numPr>
        <w:ind w:left="360"/>
        <w:jc w:val="both"/>
      </w:pPr>
      <w:r>
        <w:t>4 games: 1/8</w:t>
      </w:r>
    </w:p>
    <w:p w14:paraId="11FB2840" w14:textId="660B5563" w:rsidR="00D27EAF" w:rsidRDefault="00D27EAF" w:rsidP="00316226">
      <w:pPr>
        <w:pStyle w:val="Answer"/>
        <w:numPr>
          <w:ilvl w:val="0"/>
          <w:numId w:val="0"/>
        </w:numPr>
        <w:ind w:left="360"/>
        <w:jc w:val="both"/>
      </w:pPr>
      <w:r>
        <w:t xml:space="preserve">5 games: </w:t>
      </w:r>
      <w:r w:rsidR="005C2351">
        <w:t>1/4</w:t>
      </w:r>
    </w:p>
    <w:p w14:paraId="21E76FF9" w14:textId="3A877D8C" w:rsidR="00D27EAF" w:rsidRDefault="00D27EAF" w:rsidP="00316226">
      <w:pPr>
        <w:pStyle w:val="Answer"/>
        <w:numPr>
          <w:ilvl w:val="0"/>
          <w:numId w:val="0"/>
        </w:numPr>
        <w:ind w:left="360"/>
        <w:jc w:val="both"/>
      </w:pPr>
      <w:r>
        <w:t>6 games: 5/16</w:t>
      </w:r>
    </w:p>
    <w:p w14:paraId="5A805964" w14:textId="53A63FBC" w:rsidR="000761BF" w:rsidRDefault="00D27EAF" w:rsidP="00A23CA3">
      <w:pPr>
        <w:pStyle w:val="Answer"/>
        <w:numPr>
          <w:ilvl w:val="0"/>
          <w:numId w:val="0"/>
        </w:numPr>
        <w:ind w:left="360"/>
        <w:jc w:val="both"/>
      </w:pPr>
      <w:r>
        <w:t>7 games: 5/16</w:t>
      </w:r>
    </w:p>
    <w:p w14:paraId="5961C916" w14:textId="77777777" w:rsidR="00D971DB" w:rsidRDefault="00D971DB" w:rsidP="00D971DB">
      <w:pPr>
        <w:pStyle w:val="Answer"/>
        <w:numPr>
          <w:ilvl w:val="0"/>
          <w:numId w:val="0"/>
        </w:numPr>
        <w:ind w:left="720"/>
        <w:jc w:val="both"/>
      </w:pPr>
      <w:r>
        <w:t>The length of the NBA final series for the past 57 NBA finals is given in the following table:</w:t>
      </w:r>
    </w:p>
    <w:tbl>
      <w:tblPr>
        <w:tblStyle w:val="GridTable3"/>
        <w:tblW w:w="0" w:type="auto"/>
        <w:tblLook w:val="04A0" w:firstRow="1" w:lastRow="0" w:firstColumn="1" w:lastColumn="0" w:noHBand="0" w:noVBand="1"/>
      </w:tblPr>
      <w:tblGrid>
        <w:gridCol w:w="1870"/>
        <w:gridCol w:w="1870"/>
        <w:gridCol w:w="1870"/>
        <w:gridCol w:w="1870"/>
        <w:gridCol w:w="1870"/>
      </w:tblGrid>
      <w:tr w:rsidR="00D971DB" w14:paraId="76DC2DAF" w14:textId="77777777" w:rsidTr="0064615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176C340D" w14:textId="77777777" w:rsidR="00D971DB" w:rsidRPr="00D320F2" w:rsidRDefault="00D971DB" w:rsidP="0064615E">
            <w:pPr>
              <w:pStyle w:val="Answer"/>
              <w:numPr>
                <w:ilvl w:val="0"/>
                <w:numId w:val="0"/>
              </w:numPr>
              <w:jc w:val="both"/>
            </w:pPr>
            <w:r w:rsidRPr="00D320F2">
              <w:t>Length</w:t>
            </w:r>
          </w:p>
        </w:tc>
        <w:tc>
          <w:tcPr>
            <w:tcW w:w="1870" w:type="dxa"/>
          </w:tcPr>
          <w:p w14:paraId="2D158F25" w14:textId="77777777" w:rsidR="00D971DB" w:rsidRDefault="00D971DB" w:rsidP="0064615E">
            <w:pPr>
              <w:pStyle w:val="Answer"/>
              <w:numPr>
                <w:ilvl w:val="0"/>
                <w:numId w:val="0"/>
              </w:numPr>
              <w:jc w:val="both"/>
              <w:cnfStyle w:val="100000000000" w:firstRow="1" w:lastRow="0" w:firstColumn="0" w:lastColumn="0" w:oddVBand="0" w:evenVBand="0" w:oddHBand="0" w:evenHBand="0" w:firstRowFirstColumn="0" w:firstRowLastColumn="0" w:lastRowFirstColumn="0" w:lastRowLastColumn="0"/>
            </w:pPr>
            <w:r>
              <w:t>4 games</w:t>
            </w:r>
          </w:p>
        </w:tc>
        <w:tc>
          <w:tcPr>
            <w:tcW w:w="1870" w:type="dxa"/>
          </w:tcPr>
          <w:p w14:paraId="2F214FAA" w14:textId="77777777" w:rsidR="00D971DB" w:rsidRDefault="00D971DB" w:rsidP="0064615E">
            <w:pPr>
              <w:pStyle w:val="Answer"/>
              <w:numPr>
                <w:ilvl w:val="0"/>
                <w:numId w:val="0"/>
              </w:numPr>
              <w:jc w:val="both"/>
              <w:cnfStyle w:val="100000000000" w:firstRow="1" w:lastRow="0" w:firstColumn="0" w:lastColumn="0" w:oddVBand="0" w:evenVBand="0" w:oddHBand="0" w:evenHBand="0" w:firstRowFirstColumn="0" w:firstRowLastColumn="0" w:lastRowFirstColumn="0" w:lastRowLastColumn="0"/>
            </w:pPr>
            <w:r>
              <w:t>5 games</w:t>
            </w:r>
          </w:p>
        </w:tc>
        <w:tc>
          <w:tcPr>
            <w:tcW w:w="1870" w:type="dxa"/>
          </w:tcPr>
          <w:p w14:paraId="2BFA02B4" w14:textId="77777777" w:rsidR="00D971DB" w:rsidRDefault="00D971DB" w:rsidP="0064615E">
            <w:pPr>
              <w:pStyle w:val="Answer"/>
              <w:numPr>
                <w:ilvl w:val="0"/>
                <w:numId w:val="0"/>
              </w:numPr>
              <w:jc w:val="both"/>
              <w:cnfStyle w:val="100000000000" w:firstRow="1" w:lastRow="0" w:firstColumn="0" w:lastColumn="0" w:oddVBand="0" w:evenVBand="0" w:oddHBand="0" w:evenHBand="0" w:firstRowFirstColumn="0" w:firstRowLastColumn="0" w:lastRowFirstColumn="0" w:lastRowLastColumn="0"/>
            </w:pPr>
            <w:r>
              <w:t>6 games</w:t>
            </w:r>
          </w:p>
        </w:tc>
        <w:tc>
          <w:tcPr>
            <w:tcW w:w="1870" w:type="dxa"/>
          </w:tcPr>
          <w:p w14:paraId="314673FB" w14:textId="77777777" w:rsidR="00D971DB" w:rsidRDefault="00D971DB" w:rsidP="0064615E">
            <w:pPr>
              <w:pStyle w:val="Answer"/>
              <w:numPr>
                <w:ilvl w:val="0"/>
                <w:numId w:val="0"/>
              </w:numPr>
              <w:jc w:val="both"/>
              <w:cnfStyle w:val="100000000000" w:firstRow="1" w:lastRow="0" w:firstColumn="0" w:lastColumn="0" w:oddVBand="0" w:evenVBand="0" w:oddHBand="0" w:evenHBand="0" w:firstRowFirstColumn="0" w:firstRowLastColumn="0" w:lastRowFirstColumn="0" w:lastRowLastColumn="0"/>
            </w:pPr>
            <w:r>
              <w:t>7 games</w:t>
            </w:r>
          </w:p>
        </w:tc>
      </w:tr>
      <w:tr w:rsidR="00D971DB" w14:paraId="6E78A56F" w14:textId="77777777" w:rsidTr="00646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7D19A0B" w14:textId="77777777" w:rsidR="00D971DB" w:rsidRPr="00D320F2" w:rsidRDefault="00D971DB" w:rsidP="0064615E">
            <w:pPr>
              <w:pStyle w:val="Answer"/>
              <w:numPr>
                <w:ilvl w:val="0"/>
                <w:numId w:val="0"/>
              </w:numPr>
              <w:jc w:val="both"/>
              <w:rPr>
                <w:b/>
              </w:rPr>
            </w:pPr>
            <w:r w:rsidRPr="00D320F2">
              <w:rPr>
                <w:b/>
              </w:rPr>
              <w:t># series</w:t>
            </w:r>
          </w:p>
        </w:tc>
        <w:tc>
          <w:tcPr>
            <w:tcW w:w="1870" w:type="dxa"/>
          </w:tcPr>
          <w:p w14:paraId="3F0F816C" w14:textId="77777777" w:rsidR="00D971DB" w:rsidRDefault="00D971DB" w:rsidP="0064615E">
            <w:pPr>
              <w:pStyle w:val="Answer"/>
              <w:numPr>
                <w:ilvl w:val="0"/>
                <w:numId w:val="0"/>
              </w:numPr>
              <w:jc w:val="both"/>
              <w:cnfStyle w:val="000000100000" w:firstRow="0" w:lastRow="0" w:firstColumn="0" w:lastColumn="0" w:oddVBand="0" w:evenVBand="0" w:oddHBand="1" w:evenHBand="0" w:firstRowFirstColumn="0" w:firstRowLastColumn="0" w:lastRowFirstColumn="0" w:lastRowLastColumn="0"/>
            </w:pPr>
            <w:r>
              <w:t>7</w:t>
            </w:r>
          </w:p>
        </w:tc>
        <w:tc>
          <w:tcPr>
            <w:tcW w:w="1870" w:type="dxa"/>
          </w:tcPr>
          <w:p w14:paraId="50E4D597" w14:textId="77777777" w:rsidR="00D971DB" w:rsidRDefault="00D971DB" w:rsidP="0064615E">
            <w:pPr>
              <w:pStyle w:val="Answer"/>
              <w:numPr>
                <w:ilvl w:val="0"/>
                <w:numId w:val="0"/>
              </w:numPr>
              <w:jc w:val="both"/>
              <w:cnfStyle w:val="000000100000" w:firstRow="0" w:lastRow="0" w:firstColumn="0" w:lastColumn="0" w:oddVBand="0" w:evenVBand="0" w:oddHBand="1" w:evenHBand="0" w:firstRowFirstColumn="0" w:firstRowLastColumn="0" w:lastRowFirstColumn="0" w:lastRowLastColumn="0"/>
            </w:pPr>
            <w:r>
              <w:t>13</w:t>
            </w:r>
          </w:p>
        </w:tc>
        <w:tc>
          <w:tcPr>
            <w:tcW w:w="1870" w:type="dxa"/>
          </w:tcPr>
          <w:p w14:paraId="75E2D506" w14:textId="77777777" w:rsidR="00D971DB" w:rsidRDefault="00D971DB" w:rsidP="0064615E">
            <w:pPr>
              <w:pStyle w:val="Answer"/>
              <w:numPr>
                <w:ilvl w:val="0"/>
                <w:numId w:val="0"/>
              </w:numPr>
              <w:jc w:val="both"/>
              <w:cnfStyle w:val="000000100000" w:firstRow="0" w:lastRow="0" w:firstColumn="0" w:lastColumn="0" w:oddVBand="0" w:evenVBand="0" w:oddHBand="1" w:evenHBand="0" w:firstRowFirstColumn="0" w:firstRowLastColumn="0" w:lastRowFirstColumn="0" w:lastRowLastColumn="0"/>
            </w:pPr>
            <w:r>
              <w:t>22</w:t>
            </w:r>
          </w:p>
        </w:tc>
        <w:tc>
          <w:tcPr>
            <w:tcW w:w="1870" w:type="dxa"/>
          </w:tcPr>
          <w:p w14:paraId="1A1338D9" w14:textId="77777777" w:rsidR="00D971DB" w:rsidRDefault="00D971DB" w:rsidP="0064615E">
            <w:pPr>
              <w:pStyle w:val="Answer"/>
              <w:numPr>
                <w:ilvl w:val="0"/>
                <w:numId w:val="0"/>
              </w:numPr>
              <w:jc w:val="both"/>
              <w:cnfStyle w:val="000000100000" w:firstRow="0" w:lastRow="0" w:firstColumn="0" w:lastColumn="0" w:oddVBand="0" w:evenVBand="0" w:oddHBand="1" w:evenHBand="0" w:firstRowFirstColumn="0" w:firstRowLastColumn="0" w:lastRowFirstColumn="0" w:lastRowLastColumn="0"/>
            </w:pPr>
            <w:r>
              <w:t>15</w:t>
            </w:r>
          </w:p>
        </w:tc>
      </w:tr>
    </w:tbl>
    <w:p w14:paraId="256F93E7" w14:textId="77777777" w:rsidR="00D971DB" w:rsidRDefault="00D971DB" w:rsidP="00D971DB">
      <w:pPr>
        <w:pStyle w:val="Answer"/>
        <w:numPr>
          <w:ilvl w:val="0"/>
          <w:numId w:val="0"/>
        </w:numPr>
        <w:ind w:left="720"/>
        <w:jc w:val="both"/>
      </w:pPr>
    </w:p>
    <w:p w14:paraId="4489D311" w14:textId="5A08752A" w:rsidR="00D971DB" w:rsidRDefault="006F2388" w:rsidP="00D971DB">
      <w:pPr>
        <w:pStyle w:val="Answer"/>
        <w:numPr>
          <w:ilvl w:val="0"/>
          <w:numId w:val="0"/>
        </w:numPr>
        <w:ind w:left="720"/>
        <w:jc w:val="both"/>
      </w:pPr>
      <w:r>
        <w:t xml:space="preserve">(ii).  </w:t>
      </w:r>
      <w:r w:rsidR="00D971DB">
        <w:t>Do you think teams are usually equally matched? Describe the steps that you would take to answer this question with statistical arguments.</w:t>
      </w:r>
    </w:p>
    <w:p w14:paraId="76731E52" w14:textId="77777777" w:rsidR="00D971DB" w:rsidRDefault="00D971DB" w:rsidP="00D971DB">
      <w:pPr>
        <w:pStyle w:val="Answer"/>
        <w:numPr>
          <w:ilvl w:val="0"/>
          <w:numId w:val="0"/>
        </w:numPr>
        <w:ind w:left="720"/>
        <w:jc w:val="both"/>
      </w:pPr>
      <w:r>
        <w:t xml:space="preserve">For your reference, the number of possible </w:t>
      </w:r>
      <w:proofErr w:type="gramStart"/>
      <w:r>
        <w:t>combination</w:t>
      </w:r>
      <w:proofErr w:type="gramEnd"/>
      <w:r>
        <w:t xml:space="preserve"> of r objects from a set of n objects is given by: </w:t>
      </w:r>
      <m:oMath>
        <m:r>
          <w:rPr>
            <w:rFonts w:ascii="Cambria Math" w:hAnsi="Cambria Math"/>
          </w:rPr>
          <m:t>C</m:t>
        </m:r>
        <m:d>
          <m:dPr>
            <m:ctrlPr>
              <w:rPr>
                <w:rFonts w:ascii="Cambria Math" w:hAnsi="Cambria Math"/>
                <w:i/>
              </w:rPr>
            </m:ctrlPr>
          </m:dPr>
          <m:e>
            <m:r>
              <w:rPr>
                <w:rFonts w:ascii="Cambria Math" w:hAnsi="Cambria Math"/>
              </w:rPr>
              <m:t>n,r</m:t>
            </m:r>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r!</m:t>
            </m:r>
            <m:d>
              <m:dPr>
                <m:ctrlPr>
                  <w:rPr>
                    <w:rFonts w:ascii="Cambria Math" w:hAnsi="Cambria Math"/>
                    <w:i/>
                  </w:rPr>
                </m:ctrlPr>
              </m:dPr>
              <m:e>
                <m:r>
                  <w:rPr>
                    <w:rFonts w:ascii="Cambria Math" w:hAnsi="Cambria Math"/>
                  </w:rPr>
                  <m:t>n-r</m:t>
                </m:r>
              </m:e>
            </m:d>
            <m:r>
              <w:rPr>
                <w:rFonts w:ascii="Cambria Math" w:hAnsi="Cambria Math"/>
              </w:rPr>
              <m:t>!</m:t>
            </m:r>
          </m:den>
        </m:f>
      </m:oMath>
      <w:r>
        <w:t xml:space="preserve">, where </w:t>
      </w:r>
      <m:oMath>
        <m:r>
          <w:rPr>
            <w:rFonts w:ascii="Cambria Math" w:hAnsi="Cambria Math"/>
          </w:rPr>
          <m:t>k!=1⋅2⋅3⋅…∙k</m:t>
        </m:r>
      </m:oMath>
      <w:r>
        <w:t>.</w:t>
      </w:r>
    </w:p>
    <w:p w14:paraId="6F031C62" w14:textId="6198F7B6" w:rsidR="000065B6" w:rsidRDefault="00CC0AFF" w:rsidP="003940BC">
      <w:pPr>
        <w:pStyle w:val="Answer"/>
        <w:numPr>
          <w:ilvl w:val="0"/>
          <w:numId w:val="0"/>
        </w:numPr>
        <w:ind w:left="360"/>
        <w:jc w:val="both"/>
      </w:pPr>
      <w:r>
        <w:t xml:space="preserve">Logically, it makes sense that the teams are not always equally matched. </w:t>
      </w:r>
      <w:r w:rsidR="00B00E11">
        <w:t>I tried using a chi-squared test for this part (I seem to like using it for a lot of problems like in HW 1) but the idea is to test</w:t>
      </w:r>
      <w:r>
        <w:t xml:space="preserve"> the null hypothesis that the teams are not equally matched. We result in accepting that they are not equally matched. </w:t>
      </w:r>
      <w:r w:rsidR="003300F3">
        <w:t xml:space="preserve">However, something to consider is that the calculation has to be done over 57, but in this case is done over 64. </w:t>
      </w:r>
    </w:p>
    <w:p w14:paraId="590BE8F5" w14:textId="7C8396AD" w:rsidR="00B00E11" w:rsidRPr="00B00E11" w:rsidRDefault="00B00E11" w:rsidP="00B00E11">
      <w:pPr>
        <w:spacing w:line="240" w:lineRule="auto"/>
        <w:rPr>
          <w:rFonts w:ascii="Times New Roman" w:eastAsia="Times New Roman" w:hAnsi="Times New Roman" w:cs="Times New Roman"/>
          <w:sz w:val="24"/>
          <w:szCs w:val="24"/>
          <w:lang w:eastAsia="zh-TW"/>
        </w:rPr>
      </w:pPr>
      <w:r w:rsidRPr="00B00E11">
        <w:rPr>
          <w:rFonts w:ascii="Times New Roman" w:eastAsia="Times New Roman" w:hAnsi="Times New Roman" w:cs="Times New Roman"/>
          <w:sz w:val="24"/>
          <w:szCs w:val="24"/>
          <w:lang w:eastAsia="zh-TW"/>
        </w:rPr>
        <w:lastRenderedPageBreak/>
        <w:fldChar w:fldCharType="begin"/>
      </w:r>
      <w:r w:rsidRPr="00B00E11">
        <w:rPr>
          <w:rFonts w:ascii="Times New Roman" w:eastAsia="Times New Roman" w:hAnsi="Times New Roman" w:cs="Times New Roman"/>
          <w:sz w:val="24"/>
          <w:szCs w:val="24"/>
          <w:lang w:eastAsia="zh-TW"/>
        </w:rPr>
        <w:instrText xml:space="preserve"> INCLUDEPICTURE "https://media.discordapp.net/attachments/431651599249834004/766488660966768730/unknown.png" \* MERGEFORMATINET </w:instrText>
      </w:r>
      <w:r w:rsidRPr="00B00E11">
        <w:rPr>
          <w:rFonts w:ascii="Times New Roman" w:eastAsia="Times New Roman" w:hAnsi="Times New Roman" w:cs="Times New Roman"/>
          <w:sz w:val="24"/>
          <w:szCs w:val="24"/>
          <w:lang w:eastAsia="zh-TW"/>
        </w:rPr>
        <w:fldChar w:fldCharType="separate"/>
      </w:r>
      <w:r w:rsidRPr="00B00E11">
        <w:rPr>
          <w:rFonts w:ascii="Times New Roman" w:eastAsia="Times New Roman" w:hAnsi="Times New Roman" w:cs="Times New Roman"/>
          <w:noProof/>
          <w:sz w:val="24"/>
          <w:szCs w:val="24"/>
          <w:lang w:eastAsia="zh-TW"/>
        </w:rPr>
        <w:drawing>
          <wp:inline distT="0" distB="0" distL="0" distR="0" wp14:anchorId="5130D298" wp14:editId="55B4E812">
            <wp:extent cx="4603531" cy="2637686"/>
            <wp:effectExtent l="0" t="0" r="0" b="444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5515" cy="2644552"/>
                    </a:xfrm>
                    <a:prstGeom prst="rect">
                      <a:avLst/>
                    </a:prstGeom>
                    <a:noFill/>
                    <a:ln>
                      <a:noFill/>
                    </a:ln>
                  </pic:spPr>
                </pic:pic>
              </a:graphicData>
            </a:graphic>
          </wp:inline>
        </w:drawing>
      </w:r>
      <w:r w:rsidRPr="00B00E11">
        <w:rPr>
          <w:rFonts w:ascii="Times New Roman" w:eastAsia="Times New Roman" w:hAnsi="Times New Roman" w:cs="Times New Roman"/>
          <w:sz w:val="24"/>
          <w:szCs w:val="24"/>
          <w:lang w:eastAsia="zh-TW"/>
        </w:rPr>
        <w:fldChar w:fldCharType="end"/>
      </w:r>
    </w:p>
    <w:p w14:paraId="021205C6" w14:textId="77777777" w:rsidR="00B00E11" w:rsidRDefault="00B00E11" w:rsidP="003940BC">
      <w:pPr>
        <w:pStyle w:val="Answer"/>
        <w:numPr>
          <w:ilvl w:val="0"/>
          <w:numId w:val="0"/>
        </w:numPr>
        <w:ind w:left="360"/>
        <w:jc w:val="both"/>
      </w:pPr>
    </w:p>
    <w:p w14:paraId="78DCC82D" w14:textId="77777777" w:rsidR="00441DA5" w:rsidRDefault="00441DA5" w:rsidP="006E6C6B">
      <w:pPr>
        <w:pStyle w:val="Answer"/>
        <w:numPr>
          <w:ilvl w:val="0"/>
          <w:numId w:val="0"/>
        </w:numPr>
        <w:ind w:left="1080" w:hanging="360"/>
        <w:jc w:val="both"/>
      </w:pPr>
    </w:p>
    <w:p w14:paraId="48F85025" w14:textId="77777777" w:rsidR="00441DA5" w:rsidRDefault="00441DA5" w:rsidP="003940BC">
      <w:pPr>
        <w:pStyle w:val="Answer"/>
        <w:numPr>
          <w:ilvl w:val="0"/>
          <w:numId w:val="0"/>
        </w:numPr>
        <w:ind w:left="360"/>
        <w:jc w:val="both"/>
      </w:pPr>
    </w:p>
    <w:p w14:paraId="7927878F" w14:textId="77777777" w:rsidR="00441DA5" w:rsidRDefault="00441DA5" w:rsidP="003940BC">
      <w:pPr>
        <w:pStyle w:val="Answer"/>
        <w:numPr>
          <w:ilvl w:val="0"/>
          <w:numId w:val="0"/>
        </w:numPr>
        <w:ind w:left="360"/>
        <w:jc w:val="both"/>
      </w:pPr>
    </w:p>
    <w:p w14:paraId="7C887D45" w14:textId="77777777" w:rsidR="00441DA5" w:rsidRDefault="00441DA5" w:rsidP="003940BC">
      <w:pPr>
        <w:pStyle w:val="Answer"/>
        <w:numPr>
          <w:ilvl w:val="0"/>
          <w:numId w:val="0"/>
        </w:numPr>
        <w:ind w:left="360"/>
        <w:jc w:val="both"/>
      </w:pPr>
    </w:p>
    <w:p w14:paraId="1B3AB7E1" w14:textId="77777777" w:rsidR="00441DA5" w:rsidRDefault="00441DA5" w:rsidP="003940BC">
      <w:pPr>
        <w:pStyle w:val="Answer"/>
        <w:numPr>
          <w:ilvl w:val="0"/>
          <w:numId w:val="0"/>
        </w:numPr>
        <w:ind w:left="360"/>
        <w:jc w:val="both"/>
      </w:pPr>
    </w:p>
    <w:p w14:paraId="36ACF74C" w14:textId="77777777" w:rsidR="00441DA5" w:rsidRDefault="00441DA5" w:rsidP="003940BC">
      <w:pPr>
        <w:pStyle w:val="Answer"/>
        <w:numPr>
          <w:ilvl w:val="0"/>
          <w:numId w:val="0"/>
        </w:numPr>
        <w:ind w:left="360"/>
        <w:jc w:val="both"/>
      </w:pPr>
    </w:p>
    <w:p w14:paraId="2498002B" w14:textId="77777777" w:rsidR="00441DA5" w:rsidRDefault="00441DA5" w:rsidP="003940BC">
      <w:pPr>
        <w:pStyle w:val="Answer"/>
        <w:numPr>
          <w:ilvl w:val="0"/>
          <w:numId w:val="0"/>
        </w:numPr>
        <w:ind w:left="360"/>
        <w:jc w:val="both"/>
      </w:pPr>
    </w:p>
    <w:p w14:paraId="764B3820" w14:textId="77777777" w:rsidR="00441DA5" w:rsidRDefault="00441DA5" w:rsidP="003940BC">
      <w:pPr>
        <w:pStyle w:val="Answer"/>
        <w:numPr>
          <w:ilvl w:val="0"/>
          <w:numId w:val="0"/>
        </w:numPr>
        <w:ind w:left="360"/>
        <w:jc w:val="both"/>
      </w:pPr>
    </w:p>
    <w:p w14:paraId="3EB520E8" w14:textId="77777777" w:rsidR="00441DA5" w:rsidRDefault="00441DA5" w:rsidP="003940BC">
      <w:pPr>
        <w:pStyle w:val="Answer"/>
        <w:numPr>
          <w:ilvl w:val="0"/>
          <w:numId w:val="0"/>
        </w:numPr>
        <w:ind w:left="360"/>
        <w:jc w:val="both"/>
      </w:pPr>
    </w:p>
    <w:p w14:paraId="45BC32BB" w14:textId="77777777" w:rsidR="00441DA5" w:rsidRDefault="00441DA5" w:rsidP="003940BC">
      <w:pPr>
        <w:pStyle w:val="Answer"/>
        <w:numPr>
          <w:ilvl w:val="0"/>
          <w:numId w:val="0"/>
        </w:numPr>
        <w:ind w:left="360"/>
        <w:jc w:val="both"/>
      </w:pPr>
    </w:p>
    <w:p w14:paraId="5FF31097" w14:textId="77777777" w:rsidR="00441DA5" w:rsidRDefault="00441DA5" w:rsidP="003940BC">
      <w:pPr>
        <w:pStyle w:val="Answer"/>
        <w:numPr>
          <w:ilvl w:val="0"/>
          <w:numId w:val="0"/>
        </w:numPr>
        <w:ind w:left="360"/>
        <w:jc w:val="both"/>
      </w:pPr>
    </w:p>
    <w:p w14:paraId="75A00B62" w14:textId="77777777" w:rsidR="00441DA5" w:rsidRPr="0031270C" w:rsidRDefault="00441DA5" w:rsidP="003940BC">
      <w:pPr>
        <w:pStyle w:val="Answer"/>
        <w:numPr>
          <w:ilvl w:val="0"/>
          <w:numId w:val="0"/>
        </w:numPr>
        <w:ind w:left="360"/>
        <w:jc w:val="both"/>
      </w:pPr>
    </w:p>
    <w:sectPr w:rsidR="00441DA5" w:rsidRPr="0031270C">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17FD88" w14:textId="77777777" w:rsidR="001C6BA1" w:rsidRDefault="001C6BA1">
      <w:pPr>
        <w:spacing w:line="240" w:lineRule="auto"/>
      </w:pPr>
      <w:r>
        <w:separator/>
      </w:r>
    </w:p>
  </w:endnote>
  <w:endnote w:type="continuationSeparator" w:id="0">
    <w:p w14:paraId="64CA9A1B" w14:textId="77777777" w:rsidR="001C6BA1" w:rsidRDefault="001C6B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eiryo">
    <w:altName w:val="メイリオ"/>
    <w:panose1 w:val="020B0604030504040204"/>
    <w:charset w:val="80"/>
    <w:family w:val="swiss"/>
    <w:pitch w:val="variable"/>
    <w:sig w:usb0="E00002FF" w:usb1="6AC7FFFF" w:usb2="08000012" w:usb3="00000000" w:csb0="0002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A00E26" w14:textId="77777777" w:rsidR="00A267D5" w:rsidRDefault="005D3159">
    <w:pPr>
      <w:pStyle w:val="Footer"/>
    </w:pPr>
    <w:r>
      <w:t xml:space="preserve">Page </w:t>
    </w:r>
    <w:r>
      <w:fldChar w:fldCharType="begin"/>
    </w:r>
    <w:r>
      <w:instrText xml:space="preserve"> PAGE   \* MERGEFORMAT </w:instrText>
    </w:r>
    <w:r>
      <w:fldChar w:fldCharType="separate"/>
    </w:r>
    <w:r w:rsidR="006E6C6B">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0E9380" w14:textId="77777777" w:rsidR="001C6BA1" w:rsidRDefault="001C6BA1">
      <w:pPr>
        <w:spacing w:line="240" w:lineRule="auto"/>
      </w:pPr>
      <w:r>
        <w:separator/>
      </w:r>
    </w:p>
  </w:footnote>
  <w:footnote w:type="continuationSeparator" w:id="0">
    <w:p w14:paraId="17494739" w14:textId="77777777" w:rsidR="001C6BA1" w:rsidRDefault="001C6BA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1E0072"/>
    <w:multiLevelType w:val="hybridMultilevel"/>
    <w:tmpl w:val="0FF440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6664B8"/>
    <w:multiLevelType w:val="hybridMultilevel"/>
    <w:tmpl w:val="0FF440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D23048B"/>
    <w:multiLevelType w:val="hybridMultilevel"/>
    <w:tmpl w:val="5A12E1B8"/>
    <w:lvl w:ilvl="0" w:tplc="99BAFD8E">
      <w:start w:val="1"/>
      <w:numFmt w:val="decimal"/>
      <w:pStyle w:val="Question"/>
      <w:lvlText w:val="%1."/>
      <w:lvlJc w:val="left"/>
      <w:pPr>
        <w:tabs>
          <w:tab w:val="num" w:pos="360"/>
        </w:tabs>
        <w:ind w:left="360" w:hanging="360"/>
      </w:pPr>
      <w:rPr>
        <w:rFonts w:hint="default"/>
      </w:rPr>
    </w:lvl>
    <w:lvl w:ilvl="1" w:tplc="3AF0901E">
      <w:start w:val="1"/>
      <w:numFmt w:val="lowerLetter"/>
      <w:pStyle w:val="Answer"/>
      <w:lvlText w:val="%2."/>
      <w:lvlJc w:val="left"/>
      <w:pPr>
        <w:tabs>
          <w:tab w:val="num" w:pos="1080"/>
        </w:tabs>
        <w:ind w:left="1080" w:hanging="360"/>
      </w:pPr>
      <w:rPr>
        <w:rFonts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
  </w:num>
  <w:num w:numId="2">
    <w:abstractNumId w:val="2"/>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1"/>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288D"/>
    <w:rsid w:val="000065B6"/>
    <w:rsid w:val="00021B99"/>
    <w:rsid w:val="00034522"/>
    <w:rsid w:val="00050D1E"/>
    <w:rsid w:val="000761BF"/>
    <w:rsid w:val="00093DE5"/>
    <w:rsid w:val="000A0AD5"/>
    <w:rsid w:val="000E6723"/>
    <w:rsid w:val="00120775"/>
    <w:rsid w:val="001470D5"/>
    <w:rsid w:val="0015078D"/>
    <w:rsid w:val="001713B5"/>
    <w:rsid w:val="001A32D9"/>
    <w:rsid w:val="001A360A"/>
    <w:rsid w:val="001C0DF1"/>
    <w:rsid w:val="001C6BA1"/>
    <w:rsid w:val="00211F2B"/>
    <w:rsid w:val="00242D21"/>
    <w:rsid w:val="002446A8"/>
    <w:rsid w:val="00255ECE"/>
    <w:rsid w:val="0026329E"/>
    <w:rsid w:val="00287F66"/>
    <w:rsid w:val="00291173"/>
    <w:rsid w:val="00295965"/>
    <w:rsid w:val="002B39CC"/>
    <w:rsid w:val="002B64DD"/>
    <w:rsid w:val="0031270C"/>
    <w:rsid w:val="00316226"/>
    <w:rsid w:val="00316A0D"/>
    <w:rsid w:val="00326252"/>
    <w:rsid w:val="003300F3"/>
    <w:rsid w:val="0035288D"/>
    <w:rsid w:val="00355277"/>
    <w:rsid w:val="00380AA4"/>
    <w:rsid w:val="00382487"/>
    <w:rsid w:val="003832B8"/>
    <w:rsid w:val="003843F0"/>
    <w:rsid w:val="0038602B"/>
    <w:rsid w:val="00392AD7"/>
    <w:rsid w:val="003940BC"/>
    <w:rsid w:val="003C0CA0"/>
    <w:rsid w:val="00401294"/>
    <w:rsid w:val="00423D8A"/>
    <w:rsid w:val="00441DA5"/>
    <w:rsid w:val="004860F7"/>
    <w:rsid w:val="004A25EF"/>
    <w:rsid w:val="004B12BB"/>
    <w:rsid w:val="004B793B"/>
    <w:rsid w:val="004E62AD"/>
    <w:rsid w:val="00513579"/>
    <w:rsid w:val="005274C4"/>
    <w:rsid w:val="0052767B"/>
    <w:rsid w:val="00532ED1"/>
    <w:rsid w:val="005516A0"/>
    <w:rsid w:val="005565C4"/>
    <w:rsid w:val="005B1F27"/>
    <w:rsid w:val="005C2351"/>
    <w:rsid w:val="005D3159"/>
    <w:rsid w:val="005E11D0"/>
    <w:rsid w:val="00602A0D"/>
    <w:rsid w:val="0060486A"/>
    <w:rsid w:val="006157C3"/>
    <w:rsid w:val="00636113"/>
    <w:rsid w:val="006541A3"/>
    <w:rsid w:val="00666365"/>
    <w:rsid w:val="00682069"/>
    <w:rsid w:val="006A1E52"/>
    <w:rsid w:val="006D4D81"/>
    <w:rsid w:val="006E22C2"/>
    <w:rsid w:val="006E6C6B"/>
    <w:rsid w:val="006F2388"/>
    <w:rsid w:val="00702379"/>
    <w:rsid w:val="00747E3F"/>
    <w:rsid w:val="00754028"/>
    <w:rsid w:val="007626C5"/>
    <w:rsid w:val="007856EB"/>
    <w:rsid w:val="0079043C"/>
    <w:rsid w:val="00794D1A"/>
    <w:rsid w:val="007B1278"/>
    <w:rsid w:val="007B4F99"/>
    <w:rsid w:val="007C54B7"/>
    <w:rsid w:val="007C646B"/>
    <w:rsid w:val="007D514F"/>
    <w:rsid w:val="007E7CDA"/>
    <w:rsid w:val="007F3A98"/>
    <w:rsid w:val="007F7402"/>
    <w:rsid w:val="00816330"/>
    <w:rsid w:val="0084078C"/>
    <w:rsid w:val="00851384"/>
    <w:rsid w:val="0087343B"/>
    <w:rsid w:val="008A469E"/>
    <w:rsid w:val="008F0BFD"/>
    <w:rsid w:val="008F1BC4"/>
    <w:rsid w:val="00900CCE"/>
    <w:rsid w:val="00962C46"/>
    <w:rsid w:val="00993A82"/>
    <w:rsid w:val="009B1127"/>
    <w:rsid w:val="009E2556"/>
    <w:rsid w:val="00A14AFB"/>
    <w:rsid w:val="00A23CA3"/>
    <w:rsid w:val="00A267D5"/>
    <w:rsid w:val="00A31D23"/>
    <w:rsid w:val="00A7084C"/>
    <w:rsid w:val="00A82519"/>
    <w:rsid w:val="00A96D4B"/>
    <w:rsid w:val="00AB2446"/>
    <w:rsid w:val="00AD1FB6"/>
    <w:rsid w:val="00AE505B"/>
    <w:rsid w:val="00AE57BA"/>
    <w:rsid w:val="00AE6D03"/>
    <w:rsid w:val="00B00E11"/>
    <w:rsid w:val="00B02BDD"/>
    <w:rsid w:val="00B32681"/>
    <w:rsid w:val="00B4226D"/>
    <w:rsid w:val="00BE566F"/>
    <w:rsid w:val="00BF1778"/>
    <w:rsid w:val="00C42947"/>
    <w:rsid w:val="00C466EC"/>
    <w:rsid w:val="00C530B9"/>
    <w:rsid w:val="00C64813"/>
    <w:rsid w:val="00C70C08"/>
    <w:rsid w:val="00CA17F8"/>
    <w:rsid w:val="00CB0FB6"/>
    <w:rsid w:val="00CC0AFF"/>
    <w:rsid w:val="00CC2278"/>
    <w:rsid w:val="00D01E75"/>
    <w:rsid w:val="00D07036"/>
    <w:rsid w:val="00D27EAF"/>
    <w:rsid w:val="00D30248"/>
    <w:rsid w:val="00D31451"/>
    <w:rsid w:val="00D320F2"/>
    <w:rsid w:val="00D3721C"/>
    <w:rsid w:val="00D70309"/>
    <w:rsid w:val="00D90292"/>
    <w:rsid w:val="00D914B1"/>
    <w:rsid w:val="00D92215"/>
    <w:rsid w:val="00D971DB"/>
    <w:rsid w:val="00E02D2B"/>
    <w:rsid w:val="00E81102"/>
    <w:rsid w:val="00E91920"/>
    <w:rsid w:val="00E94627"/>
    <w:rsid w:val="00E96F2B"/>
    <w:rsid w:val="00EE5BF8"/>
    <w:rsid w:val="00F17D19"/>
    <w:rsid w:val="00F32B04"/>
    <w:rsid w:val="00F4081E"/>
    <w:rsid w:val="00F915C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0388B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95965"/>
  </w:style>
  <w:style w:type="paragraph" w:styleId="Heading1">
    <w:name w:val="heading 1"/>
    <w:basedOn w:val="Normal"/>
    <w:next w:val="Normal"/>
    <w:link w:val="Heading1Char"/>
    <w:uiPriority w:val="9"/>
    <w:qFormat/>
    <w:pPr>
      <w:keepNext/>
      <w:keepLines/>
      <w:spacing w:before="120" w:after="360"/>
      <w:jc w:val="center"/>
      <w:outlineLvl w:val="0"/>
    </w:pPr>
    <w:rPr>
      <w:rFonts w:asciiTheme="majorHAnsi" w:eastAsiaTheme="majorEastAsia" w:hAnsiTheme="majorHAnsi" w:cs="Times New Roman"/>
      <w:b/>
      <w:bCs/>
      <w:sz w:val="28"/>
      <w:szCs w:val="2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4F81BD" w:themeColor="accent1"/>
      <w:spacing w:val="0"/>
    </w:rPr>
  </w:style>
  <w:style w:type="character" w:customStyle="1" w:styleId="Heading1Char">
    <w:name w:val="Heading 1 Char"/>
    <w:basedOn w:val="DefaultParagraphFont"/>
    <w:link w:val="Heading1"/>
    <w:uiPriority w:val="9"/>
    <w:rPr>
      <w:rFonts w:asciiTheme="majorHAnsi" w:eastAsiaTheme="majorEastAsia" w:hAnsiTheme="majorHAnsi" w:cs="Times New Roman"/>
      <w:b/>
      <w:bCs/>
      <w:sz w:val="28"/>
      <w:szCs w:val="28"/>
      <w:lang w:eastAsia="en-US"/>
    </w:rPr>
  </w:style>
  <w:style w:type="paragraph" w:customStyle="1" w:styleId="Question">
    <w:name w:val="Question"/>
    <w:basedOn w:val="Normal"/>
    <w:uiPriority w:val="3"/>
    <w:qFormat/>
    <w:rsid w:val="00295965"/>
    <w:pPr>
      <w:keepNext/>
      <w:numPr>
        <w:numId w:val="1"/>
      </w:numPr>
      <w:spacing w:before="480" w:after="120"/>
    </w:pPr>
    <w:rPr>
      <w:rFonts w:eastAsia="Times New Roman" w:cs="Times New Roman"/>
      <w:szCs w:val="24"/>
      <w:lang w:eastAsia="en-US"/>
    </w:rPr>
  </w:style>
  <w:style w:type="paragraph" w:customStyle="1" w:styleId="Answer">
    <w:name w:val="Answer"/>
    <w:basedOn w:val="Normal"/>
    <w:uiPriority w:val="4"/>
    <w:qFormat/>
    <w:rsid w:val="00295965"/>
    <w:pPr>
      <w:numPr>
        <w:ilvl w:val="1"/>
        <w:numId w:val="3"/>
      </w:numPr>
      <w:spacing w:after="120"/>
    </w:pPr>
    <w:rPr>
      <w:rFonts w:eastAsia="Century Gothic" w:cs="Times New Roman"/>
      <w:szCs w:val="22"/>
      <w:lang w:eastAsia="en-US"/>
    </w:rPr>
  </w:style>
  <w:style w:type="paragraph" w:customStyle="1" w:styleId="Instructions">
    <w:name w:val="Instructions"/>
    <w:basedOn w:val="Normal"/>
    <w:next w:val="Question"/>
    <w:uiPriority w:val="2"/>
    <w:qFormat/>
    <w:pPr>
      <w:pBdr>
        <w:bottom w:val="single" w:sz="4" w:space="3" w:color="auto"/>
      </w:pBdr>
      <w:spacing w:before="400" w:line="240" w:lineRule="auto"/>
    </w:pPr>
    <w:rPr>
      <w:rFonts w:eastAsia="Times New Roman" w:cs="Times New Roman"/>
      <w:i/>
      <w:szCs w:val="24"/>
      <w:lang w:eastAsia="en-US"/>
    </w:rPr>
  </w:style>
  <w:style w:type="character" w:styleId="PlaceholderText">
    <w:name w:val="Placeholder Text"/>
    <w:basedOn w:val="DefaultParagraphFont"/>
    <w:uiPriority w:val="99"/>
    <w:semiHidden/>
    <w:rPr>
      <w:color w:val="808080"/>
    </w:rPr>
  </w:style>
  <w:style w:type="paragraph" w:styleId="Header">
    <w:name w:val="header"/>
    <w:basedOn w:val="Normal"/>
    <w:link w:val="HeaderChar"/>
    <w:uiPriority w:val="99"/>
    <w:unhideWhenUsed/>
    <w:pPr>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line="240" w:lineRule="auto"/>
      <w:jc w:val="right"/>
    </w:pPr>
  </w:style>
  <w:style w:type="character" w:customStyle="1" w:styleId="FooterChar">
    <w:name w:val="Footer Char"/>
    <w:basedOn w:val="DefaultParagraphFont"/>
    <w:link w:val="Footer"/>
    <w:uiPriority w:val="99"/>
  </w:style>
  <w:style w:type="paragraph" w:styleId="Title">
    <w:name w:val="Title"/>
    <w:basedOn w:val="Normal"/>
    <w:link w:val="TitleChar"/>
    <w:uiPriority w:val="1"/>
    <w:qFormat/>
    <w:pPr>
      <w:spacing w:before="120" w:after="360"/>
      <w:contextualSpacing/>
      <w:jc w:val="center"/>
    </w:pPr>
    <w:rPr>
      <w:rFonts w:asciiTheme="majorHAnsi" w:eastAsiaTheme="majorEastAsia" w:hAnsiTheme="majorHAnsi" w:cstheme="majorBidi"/>
      <w:b/>
      <w:kern w:val="28"/>
      <w:sz w:val="28"/>
      <w:szCs w:val="56"/>
    </w:rPr>
  </w:style>
  <w:style w:type="character" w:customStyle="1" w:styleId="TitleChar">
    <w:name w:val="Title Char"/>
    <w:basedOn w:val="DefaultParagraphFont"/>
    <w:link w:val="Title"/>
    <w:uiPriority w:val="1"/>
    <w:rPr>
      <w:rFonts w:asciiTheme="majorHAnsi" w:eastAsiaTheme="majorEastAsia" w:hAnsiTheme="majorHAnsi" w:cstheme="majorBidi"/>
      <w:b/>
      <w:kern w:val="28"/>
      <w:sz w:val="28"/>
      <w:szCs w:val="56"/>
    </w:rPr>
  </w:style>
  <w:style w:type="table" w:styleId="TableGrid">
    <w:name w:val="Table Grid"/>
    <w:basedOn w:val="TableNormal"/>
    <w:uiPriority w:val="39"/>
    <w:rsid w:val="00D320F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D320F2"/>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yperlink">
    <w:name w:val="Hyperlink"/>
    <w:basedOn w:val="DefaultParagraphFont"/>
    <w:uiPriority w:val="99"/>
    <w:unhideWhenUsed/>
    <w:rsid w:val="00034522"/>
    <w:rPr>
      <w:color w:val="0000FF" w:themeColor="hyperlink"/>
      <w:u w:val="single"/>
    </w:rPr>
  </w:style>
  <w:style w:type="character" w:styleId="UnresolvedMention">
    <w:name w:val="Unresolved Mention"/>
    <w:basedOn w:val="DefaultParagraphFont"/>
    <w:uiPriority w:val="99"/>
    <w:rsid w:val="000345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667408">
      <w:bodyDiv w:val="1"/>
      <w:marLeft w:val="0"/>
      <w:marRight w:val="0"/>
      <w:marTop w:val="0"/>
      <w:marBottom w:val="0"/>
      <w:divBdr>
        <w:top w:val="none" w:sz="0" w:space="0" w:color="auto"/>
        <w:left w:val="none" w:sz="0" w:space="0" w:color="auto"/>
        <w:bottom w:val="none" w:sz="0" w:space="0" w:color="auto"/>
        <w:right w:val="none" w:sz="0" w:space="0" w:color="auto"/>
      </w:divBdr>
    </w:div>
    <w:div w:id="1114446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pele/Library/Containers/com.microsoft.Word/Data/Library/Caches/1033/TM16392550/Multiple-choice%20test%20or%20survey%20(3-answ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72A7E550D0B004C903549AC081876FA"/>
        <w:category>
          <w:name w:val="General"/>
          <w:gallery w:val="placeholder"/>
        </w:category>
        <w:types>
          <w:type w:val="bbPlcHdr"/>
        </w:types>
        <w:behaviors>
          <w:behavior w:val="content"/>
        </w:behaviors>
        <w:guid w:val="{628AC561-97C1-434D-905A-DEC8EC9D6747}"/>
      </w:docPartPr>
      <w:docPartBody>
        <w:p w:rsidR="00BA34A5" w:rsidRDefault="004B4A47">
          <w:pPr>
            <w:pStyle w:val="172A7E550D0B004C903549AC081876FA"/>
          </w:pPr>
          <w:r>
            <w:t>Instructor</w:t>
          </w:r>
        </w:p>
      </w:docPartBody>
    </w:docPart>
    <w:docPart>
      <w:docPartPr>
        <w:name w:val="3C7C7816488838499B8E504A9D276E0C"/>
        <w:category>
          <w:name w:val="General"/>
          <w:gallery w:val="placeholder"/>
        </w:category>
        <w:types>
          <w:type w:val="bbPlcHdr"/>
        </w:types>
        <w:behaviors>
          <w:behavior w:val="content"/>
        </w:behaviors>
        <w:guid w:val="{B2EBEFFB-FC26-004F-A7E6-C5D8A8CCAF37}"/>
      </w:docPartPr>
      <w:docPartBody>
        <w:p w:rsidR="00BA34A5" w:rsidRDefault="004B4A47">
          <w:pPr>
            <w:pStyle w:val="3C7C7816488838499B8E504A9D276E0C"/>
          </w:pPr>
          <w:r>
            <w:t>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eiryo">
    <w:altName w:val="メイリオ"/>
    <w:panose1 w:val="020B0604030504040204"/>
    <w:charset w:val="80"/>
    <w:family w:val="swiss"/>
    <w:pitch w:val="variable"/>
    <w:sig w:usb0="E00002FF" w:usb1="6AC7FFFF" w:usb2="08000012" w:usb3="00000000" w:csb0="0002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auto"/>
    <w:pitch w:val="variable"/>
    <w:sig w:usb0="00000001" w:usb1="08080000" w:usb2="00000010" w:usb3="00000000" w:csb0="00100000"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4A47"/>
    <w:rsid w:val="000263D4"/>
    <w:rsid w:val="00026BA2"/>
    <w:rsid w:val="00071AD2"/>
    <w:rsid w:val="002C042E"/>
    <w:rsid w:val="002F20E7"/>
    <w:rsid w:val="004347B8"/>
    <w:rsid w:val="004A253A"/>
    <w:rsid w:val="004B4A47"/>
    <w:rsid w:val="004C7E6A"/>
    <w:rsid w:val="00617383"/>
    <w:rsid w:val="00631EC7"/>
    <w:rsid w:val="00861435"/>
    <w:rsid w:val="009B2572"/>
    <w:rsid w:val="00BA34A5"/>
    <w:rsid w:val="00DF4201"/>
    <w:rsid w:val="00E1468B"/>
    <w:rsid w:val="00FD7FA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72A7E550D0B004C903549AC081876FA">
    <w:name w:val="172A7E550D0B004C903549AC081876FA"/>
  </w:style>
  <w:style w:type="paragraph" w:customStyle="1" w:styleId="3C7C7816488838499B8E504A9D276E0C">
    <w:name w:val="3C7C7816488838499B8E504A9D276E0C"/>
  </w:style>
  <w:style w:type="character" w:styleId="PlaceholderText">
    <w:name w:val="Placeholder Text"/>
    <w:basedOn w:val="DefaultParagraphFont"/>
    <w:uiPriority w:val="99"/>
    <w:semiHidden/>
    <w:rsid w:val="00071AD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theme/theme1.xml><?xml version="1.0" encoding="utf-8"?>
<a:theme xmlns:a="http://schemas.openxmlformats.org/drawingml/2006/main" name="Multiple Cho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Multiple-choice test or survey (3-answer).dotx</Template>
  <TotalTime>65</TotalTime>
  <Pages>5</Pages>
  <Words>681</Words>
  <Characters>3882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Pelechrinis, Konstantinos</dc:creator>
  <cp:keywords/>
  <dc:description/>
  <cp:lastModifiedBy>Tseng, Angela</cp:lastModifiedBy>
  <cp:revision>31</cp:revision>
  <dcterms:created xsi:type="dcterms:W3CDTF">2020-10-14T14:11:00Z</dcterms:created>
  <dcterms:modified xsi:type="dcterms:W3CDTF">2020-10-16T02:37:00Z</dcterms:modified>
</cp:coreProperties>
</file>